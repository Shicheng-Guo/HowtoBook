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AE7" w:rsidRDefault="003C3719">
      <w:r>
        <w:rPr>
          <w:noProof/>
          <w:lang w:eastAsia="en-US"/>
        </w:rPr>
        <w:drawing>
          <wp:inline distT="0" distB="0" distL="0" distR="0">
            <wp:extent cx="4819650" cy="1943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-7 &amp; sIL-7R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19" w:rsidRDefault="003C3719"/>
    <w:p w:rsidR="003C3719" w:rsidRDefault="003C3719"/>
    <w:p w:rsidR="009103DC" w:rsidRDefault="003C3719">
      <w:r>
        <w:rPr>
          <w:rFonts w:hint="eastAsia"/>
          <w:noProof/>
          <w:lang w:eastAsia="en-US"/>
        </w:rPr>
        <w:drawing>
          <wp:inline distT="0" distB="0" distL="0" distR="0">
            <wp:extent cx="2428875" cy="20097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A - sIL-7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3DC">
        <w:rPr>
          <w:noProof/>
          <w:lang w:eastAsia="en-US"/>
        </w:rPr>
        <w:drawing>
          <wp:inline distT="0" distB="0" distL="0" distR="0">
            <wp:extent cx="2430145" cy="2008800"/>
            <wp:effectExtent l="19050" t="0" r="8255" b="0"/>
            <wp:docPr id="5" name="图片 4" descr="Data 22.ti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22.tif"/>
                    <pic:cNvPicPr/>
                  </pic:nvPicPr>
                  <pic:blipFill>
                    <a:blip r:embed="rId8" cstate="print"/>
                    <a:srcRect b="8568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B8" w:rsidRDefault="00CE1BB8"/>
    <w:p w:rsidR="00CE1BB8" w:rsidRPr="00A770D4" w:rsidRDefault="00CE1BB8" w:rsidP="00CE1BB8">
      <w:pPr>
        <w:spacing w:line="360" w:lineRule="auto"/>
        <w:rPr>
          <w:b/>
          <w:sz w:val="24"/>
          <w:szCs w:val="24"/>
        </w:rPr>
      </w:pPr>
      <w:r w:rsidRPr="00A770D4">
        <w:rPr>
          <w:rFonts w:hint="eastAsia"/>
          <w:b/>
          <w:sz w:val="24"/>
          <w:szCs w:val="24"/>
        </w:rPr>
        <w:t>RA</w:t>
      </w:r>
      <w:r>
        <w:rPr>
          <w:b/>
          <w:sz w:val="24"/>
          <w:szCs w:val="24"/>
        </w:rPr>
        <w:t xml:space="preserve">                                  HC</w:t>
      </w:r>
    </w:p>
    <w:p w:rsidR="00CE1BB8" w:rsidRDefault="00CE1BB8" w:rsidP="00CE1BB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CT vs CC, P = </w:t>
      </w:r>
      <w:r w:rsidRPr="00A770D4">
        <w:rPr>
          <w:sz w:val="24"/>
          <w:szCs w:val="24"/>
        </w:rPr>
        <w:t>0.5403</w:t>
      </w:r>
      <w:r>
        <w:rPr>
          <w:sz w:val="24"/>
          <w:szCs w:val="24"/>
        </w:rPr>
        <w:t xml:space="preserve">                    </w:t>
      </w:r>
      <w:r w:rsidRPr="00ED2F22">
        <w:rPr>
          <w:sz w:val="24"/>
          <w:szCs w:val="24"/>
        </w:rPr>
        <w:t xml:space="preserve"> </w:t>
      </w:r>
      <w:r>
        <w:rPr>
          <w:sz w:val="24"/>
          <w:szCs w:val="24"/>
        </w:rPr>
        <w:t>CT vs CC, P = 0.0292</w:t>
      </w:r>
    </w:p>
    <w:p w:rsidR="00CE1BB8" w:rsidRDefault="00CE1BB8" w:rsidP="00CE1BB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CT vs TT, P =</w:t>
      </w:r>
      <w:r w:rsidRPr="00ED2F22">
        <w:rPr>
          <w:sz w:val="24"/>
          <w:szCs w:val="24"/>
        </w:rPr>
        <w:t xml:space="preserve"> </w:t>
      </w:r>
      <w:r>
        <w:rPr>
          <w:sz w:val="24"/>
          <w:szCs w:val="24"/>
        </w:rPr>
        <w:t>0.0688                     CT vs TT, P = 0.2427</w:t>
      </w:r>
    </w:p>
    <w:p w:rsidR="00CE1BB8" w:rsidRPr="00A770D4" w:rsidRDefault="00CE1BB8" w:rsidP="00CE1BB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CC vs TT, P = 0.1914                     CC vs TT, P = 0.7470</w:t>
      </w:r>
    </w:p>
    <w:p w:rsidR="00CE1BB8" w:rsidRPr="00CE1BB8" w:rsidRDefault="008E69C6">
      <w:r>
        <w:t xml:space="preserve"> </w:t>
      </w:r>
      <w:bookmarkStart w:id="0" w:name="_GoBack"/>
      <w:bookmarkEnd w:id="0"/>
    </w:p>
    <w:sectPr w:rsidR="00CE1BB8" w:rsidRPr="00CE1BB8" w:rsidSect="00A57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1256" w:rsidRDefault="00551256" w:rsidP="009103DC">
      <w:r>
        <w:separator/>
      </w:r>
    </w:p>
  </w:endnote>
  <w:endnote w:type="continuationSeparator" w:id="0">
    <w:p w:rsidR="00551256" w:rsidRDefault="00551256" w:rsidP="009103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1256" w:rsidRDefault="00551256" w:rsidP="009103DC">
      <w:r>
        <w:separator/>
      </w:r>
    </w:p>
  </w:footnote>
  <w:footnote w:type="continuationSeparator" w:id="0">
    <w:p w:rsidR="00551256" w:rsidRDefault="00551256" w:rsidP="009103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719"/>
    <w:rsid w:val="00134897"/>
    <w:rsid w:val="001936A0"/>
    <w:rsid w:val="001E2FD3"/>
    <w:rsid w:val="002B1BB8"/>
    <w:rsid w:val="003C3719"/>
    <w:rsid w:val="00460D7B"/>
    <w:rsid w:val="00551256"/>
    <w:rsid w:val="005A4F69"/>
    <w:rsid w:val="008E69C6"/>
    <w:rsid w:val="009103DC"/>
    <w:rsid w:val="00A57551"/>
    <w:rsid w:val="00B83765"/>
    <w:rsid w:val="00CE1BB8"/>
    <w:rsid w:val="00E0226F"/>
    <w:rsid w:val="00F0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06253A"/>
  <w15:docId w15:val="{90D7AD6B-C482-42EF-BFFD-0E5E5BE63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7551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03D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3DC"/>
    <w:rPr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9103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9103DC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9103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103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885F46DE.dotm</Template>
  <TotalTime>246</TotalTime>
  <Pages>1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nie</dc:creator>
  <cp:keywords/>
  <dc:description/>
  <cp:lastModifiedBy>Guo, Shicheng</cp:lastModifiedBy>
  <cp:revision>3</cp:revision>
  <dcterms:created xsi:type="dcterms:W3CDTF">2019-02-19T02:46:00Z</dcterms:created>
  <dcterms:modified xsi:type="dcterms:W3CDTF">2019-02-22T23:17:00Z</dcterms:modified>
</cp:coreProperties>
</file>